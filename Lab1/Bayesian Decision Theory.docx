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CA107" w14:textId="5F919868" w:rsidR="00A10484" w:rsidRDefault="00047F13">
      <w:pPr>
        <w:pStyle w:val="Title"/>
      </w:pPr>
      <w:r>
        <w:t>Bayesian Decision Theory</w:t>
      </w:r>
    </w:p>
    <w:p w14:paraId="658A42C9" w14:textId="7AD03C9E" w:rsidR="00855982" w:rsidRPr="00855982" w:rsidRDefault="00047F13" w:rsidP="00855982">
      <w:pPr>
        <w:pStyle w:val="Heading1"/>
      </w:pPr>
      <w:r>
        <w:t>Objective</w:t>
      </w:r>
    </w:p>
    <w:p w14:paraId="569F744F" w14:textId="4D9CAC02" w:rsidR="00855982" w:rsidRDefault="00047F13" w:rsidP="00047F13">
      <w:r>
        <w:tab/>
        <w:t>The objective for this laboratory experiment is to understand and implement the Bayes Decision rule for performing classifications.</w:t>
      </w:r>
    </w:p>
    <w:p w14:paraId="69D3F570" w14:textId="4E8BBBC7" w:rsidR="002E73F5" w:rsidRDefault="002E73F5" w:rsidP="002E73F5">
      <w:pPr>
        <w:pStyle w:val="Heading1"/>
      </w:pPr>
      <w:r>
        <w:t>Laboratory Exercises Part 1:</w:t>
      </w:r>
    </w:p>
    <w:p w14:paraId="61AFA578" w14:textId="144FAA65" w:rsidR="002E73F5" w:rsidRDefault="002E73F5" w:rsidP="002E73F5">
      <w:r>
        <w:tab/>
        <w:t xml:space="preserve">For the first portion of this lab, we were tasked with designing a 2-class minimum-error-rate (dichotomize) from the given data to classify the data into two distinct classes; Iris Sentosa or Iris Versicolor according to the classes feature of Sepal width. Using the provided shell program, we are able to finish and fill the code, such that </w:t>
      </w:r>
      <w:proofErr w:type="gramStart"/>
      <w:r>
        <w:t>a</w:t>
      </w:r>
      <w:proofErr w:type="gramEnd"/>
      <w:r>
        <w:t xml:space="preserve"> individual sample can be used as an input along with the training data and the function will return the posterior probabilities and the value of the discriminant function.</w:t>
      </w:r>
    </w:p>
    <w:p w14:paraId="3CBF1DEF" w14:textId="3C2B1C3C" w:rsidR="002E73F5" w:rsidRDefault="002E73F5" w:rsidP="002E73F5">
      <w:r>
        <w:tab/>
        <w:t xml:space="preserve">With the MATLAB function completed we now run a few values through the code and interpret the output. </w:t>
      </w:r>
      <w:r>
        <w:rPr>
          <w:b/>
        </w:rPr>
        <w:t>Table 1</w:t>
      </w:r>
      <w:r>
        <w:t xml:space="preserve">below showcases the result of running </w:t>
      </w:r>
      <w:r w:rsidR="00544BC6">
        <w:t>a few variables through the system.</w:t>
      </w:r>
    </w:p>
    <w:p w14:paraId="6B6E5A65" w14:textId="39FEFA3A" w:rsidR="00E9760D" w:rsidRDefault="00E9760D" w:rsidP="00E9760D">
      <w:pPr>
        <w:pStyle w:val="Caption"/>
        <w:keepNext/>
      </w:pPr>
      <w:r>
        <w:t xml:space="preserve">Table </w:t>
      </w:r>
      <w:fldSimple w:instr=" SEQ Table \* ARABIC ">
        <w:r w:rsidR="00F63CE3">
          <w:rPr>
            <w:noProof/>
          </w:rPr>
          <w:t>1</w:t>
        </w:r>
      </w:fldSimple>
      <w:r>
        <w:t>: Results of different Width Lengths</w:t>
      </w:r>
    </w:p>
    <w:tbl>
      <w:tblPr>
        <w:tblStyle w:val="TableGrid"/>
        <w:tblW w:w="0" w:type="auto"/>
        <w:tblLook w:val="04A0" w:firstRow="1" w:lastRow="0" w:firstColumn="1" w:lastColumn="0" w:noHBand="0" w:noVBand="1"/>
      </w:tblPr>
      <w:tblGrid>
        <w:gridCol w:w="1812"/>
        <w:gridCol w:w="1912"/>
        <w:gridCol w:w="1962"/>
        <w:gridCol w:w="2044"/>
        <w:gridCol w:w="1620"/>
      </w:tblGrid>
      <w:tr w:rsidR="00E9760D" w14:paraId="3AE2A92D" w14:textId="3BCE8606" w:rsidTr="00E9760D">
        <w:tc>
          <w:tcPr>
            <w:tcW w:w="1812" w:type="dxa"/>
          </w:tcPr>
          <w:p w14:paraId="2D3EDD37" w14:textId="3275DC38" w:rsidR="00E9760D" w:rsidRDefault="00E9760D" w:rsidP="00544BC6">
            <w:pPr>
              <w:jc w:val="center"/>
            </w:pPr>
            <w:r>
              <w:t>Input Value (x)</w:t>
            </w:r>
          </w:p>
        </w:tc>
        <w:tc>
          <w:tcPr>
            <w:tcW w:w="1912" w:type="dxa"/>
          </w:tcPr>
          <w:p w14:paraId="5FB95295" w14:textId="5E8078FF" w:rsidR="00E9760D" w:rsidRDefault="00E9760D" w:rsidP="00544BC6">
            <w:pPr>
              <w:jc w:val="center"/>
            </w:pPr>
            <w:r>
              <w:t xml:space="preserve">Posterior of Sentosa </w:t>
            </w:r>
            <w:r>
              <w:br/>
              <w:t>(w1)</w:t>
            </w:r>
          </w:p>
        </w:tc>
        <w:tc>
          <w:tcPr>
            <w:tcW w:w="1962" w:type="dxa"/>
          </w:tcPr>
          <w:p w14:paraId="63A20288" w14:textId="6E9ED5E4" w:rsidR="00E9760D" w:rsidRDefault="00E9760D" w:rsidP="00544BC6">
            <w:pPr>
              <w:jc w:val="center"/>
            </w:pPr>
            <w:r>
              <w:t xml:space="preserve">Posterior of Versicolor </w:t>
            </w:r>
            <w:r>
              <w:br/>
              <w:t>(w2)</w:t>
            </w:r>
          </w:p>
        </w:tc>
        <w:tc>
          <w:tcPr>
            <w:tcW w:w="2044" w:type="dxa"/>
          </w:tcPr>
          <w:p w14:paraId="59480488" w14:textId="23D2A4AB" w:rsidR="00E9760D" w:rsidRDefault="00E9760D" w:rsidP="00544BC6">
            <w:pPr>
              <w:jc w:val="center"/>
            </w:pPr>
            <w:r>
              <w:t>Single Discriminant Function (g(x2))</w:t>
            </w:r>
          </w:p>
        </w:tc>
        <w:tc>
          <w:tcPr>
            <w:tcW w:w="1620" w:type="dxa"/>
          </w:tcPr>
          <w:p w14:paraId="7CF876B5" w14:textId="284236CD" w:rsidR="00E9760D" w:rsidRDefault="00E9760D" w:rsidP="00544BC6">
            <w:pPr>
              <w:jc w:val="center"/>
            </w:pPr>
            <w:r>
              <w:t>Sentosa or Versicolor</w:t>
            </w:r>
          </w:p>
        </w:tc>
      </w:tr>
      <w:tr w:rsidR="00E9760D" w14:paraId="0D614B0F" w14:textId="62EEF87C" w:rsidTr="00E9760D">
        <w:tc>
          <w:tcPr>
            <w:tcW w:w="1812" w:type="dxa"/>
          </w:tcPr>
          <w:p w14:paraId="24810009" w14:textId="74B07746" w:rsidR="00E9760D" w:rsidRDefault="00E9760D" w:rsidP="00544BC6">
            <w:pPr>
              <w:jc w:val="center"/>
            </w:pPr>
            <w:r>
              <w:t>3.3</w:t>
            </w:r>
          </w:p>
        </w:tc>
        <w:tc>
          <w:tcPr>
            <w:tcW w:w="1912" w:type="dxa"/>
          </w:tcPr>
          <w:p w14:paraId="03EB2733" w14:textId="07E978B1" w:rsidR="00E9760D" w:rsidRDefault="00E9760D" w:rsidP="00544BC6">
            <w:pPr>
              <w:jc w:val="center"/>
            </w:pPr>
            <w:r>
              <w:t>0.7657</w:t>
            </w:r>
          </w:p>
        </w:tc>
        <w:tc>
          <w:tcPr>
            <w:tcW w:w="1962" w:type="dxa"/>
          </w:tcPr>
          <w:p w14:paraId="6F4B7F67" w14:textId="006C132B" w:rsidR="00E9760D" w:rsidRDefault="00E9760D" w:rsidP="00544BC6">
            <w:pPr>
              <w:jc w:val="center"/>
            </w:pPr>
            <w:r>
              <w:t>0.2343</w:t>
            </w:r>
          </w:p>
        </w:tc>
        <w:tc>
          <w:tcPr>
            <w:tcW w:w="2044" w:type="dxa"/>
          </w:tcPr>
          <w:p w14:paraId="3E63953E" w14:textId="675167A4" w:rsidR="00E9760D" w:rsidRDefault="00E9760D" w:rsidP="00544BC6">
            <w:pPr>
              <w:jc w:val="center"/>
            </w:pPr>
            <w:r>
              <w:t>0.5314</w:t>
            </w:r>
          </w:p>
        </w:tc>
        <w:tc>
          <w:tcPr>
            <w:tcW w:w="1620" w:type="dxa"/>
          </w:tcPr>
          <w:p w14:paraId="04BF9B45" w14:textId="46D9BFD1" w:rsidR="00E9760D" w:rsidRDefault="00E9760D" w:rsidP="00544BC6">
            <w:pPr>
              <w:jc w:val="center"/>
            </w:pPr>
            <w:r>
              <w:t>Sentosa</w:t>
            </w:r>
          </w:p>
        </w:tc>
      </w:tr>
      <w:tr w:rsidR="00E9760D" w14:paraId="6FEB54FD" w14:textId="45B460F6" w:rsidTr="00E9760D">
        <w:tc>
          <w:tcPr>
            <w:tcW w:w="1812" w:type="dxa"/>
          </w:tcPr>
          <w:p w14:paraId="688948A0" w14:textId="28912AF3" w:rsidR="00E9760D" w:rsidRDefault="00E9760D" w:rsidP="00544BC6">
            <w:pPr>
              <w:jc w:val="center"/>
            </w:pPr>
            <w:r>
              <w:t>4.4</w:t>
            </w:r>
          </w:p>
        </w:tc>
        <w:tc>
          <w:tcPr>
            <w:tcW w:w="1912" w:type="dxa"/>
          </w:tcPr>
          <w:p w14:paraId="75B41B95" w14:textId="245B4EB4" w:rsidR="00E9760D" w:rsidRDefault="00E9760D" w:rsidP="00544BC6">
            <w:pPr>
              <w:jc w:val="center"/>
            </w:pPr>
            <w:r>
              <w:t>1.0000</w:t>
            </w:r>
          </w:p>
        </w:tc>
        <w:tc>
          <w:tcPr>
            <w:tcW w:w="1962" w:type="dxa"/>
          </w:tcPr>
          <w:p w14:paraId="19930DD4" w14:textId="108CEA6A" w:rsidR="00E9760D" w:rsidRDefault="00E9760D" w:rsidP="00544BC6">
            <w:pPr>
              <w:jc w:val="center"/>
            </w:pPr>
            <w:r>
              <w:t>0.0000</w:t>
            </w:r>
          </w:p>
        </w:tc>
        <w:tc>
          <w:tcPr>
            <w:tcW w:w="2044" w:type="dxa"/>
          </w:tcPr>
          <w:p w14:paraId="39864AAB" w14:textId="707AE57E" w:rsidR="00E9760D" w:rsidRDefault="00E9760D" w:rsidP="00544BC6">
            <w:pPr>
              <w:jc w:val="center"/>
            </w:pPr>
            <w:r>
              <w:t>0.9999</w:t>
            </w:r>
          </w:p>
        </w:tc>
        <w:tc>
          <w:tcPr>
            <w:tcW w:w="1620" w:type="dxa"/>
          </w:tcPr>
          <w:p w14:paraId="33F88E5E" w14:textId="66599F89" w:rsidR="00E9760D" w:rsidRDefault="00E9760D" w:rsidP="00544BC6">
            <w:pPr>
              <w:jc w:val="center"/>
            </w:pPr>
            <w:r>
              <w:t>Sentosa</w:t>
            </w:r>
          </w:p>
        </w:tc>
      </w:tr>
      <w:tr w:rsidR="00E9760D" w14:paraId="7F22C1A6" w14:textId="617A6D2F" w:rsidTr="00E9760D">
        <w:tc>
          <w:tcPr>
            <w:tcW w:w="1812" w:type="dxa"/>
          </w:tcPr>
          <w:p w14:paraId="32286A11" w14:textId="19F87BD4" w:rsidR="00E9760D" w:rsidRDefault="00E9760D" w:rsidP="00544BC6">
            <w:pPr>
              <w:jc w:val="center"/>
            </w:pPr>
            <w:r>
              <w:t>5.0</w:t>
            </w:r>
          </w:p>
        </w:tc>
        <w:tc>
          <w:tcPr>
            <w:tcW w:w="1912" w:type="dxa"/>
          </w:tcPr>
          <w:p w14:paraId="5379E744" w14:textId="2BDB9246" w:rsidR="00E9760D" w:rsidRDefault="00E9760D" w:rsidP="00544BC6">
            <w:pPr>
              <w:jc w:val="center"/>
            </w:pPr>
            <w:r>
              <w:t>1.0000</w:t>
            </w:r>
          </w:p>
        </w:tc>
        <w:tc>
          <w:tcPr>
            <w:tcW w:w="1962" w:type="dxa"/>
          </w:tcPr>
          <w:p w14:paraId="06A9F46C" w14:textId="280F5034" w:rsidR="00E9760D" w:rsidRDefault="00E9760D" w:rsidP="00544BC6">
            <w:pPr>
              <w:jc w:val="center"/>
            </w:pPr>
            <w:r>
              <w:t>0.0000</w:t>
            </w:r>
          </w:p>
        </w:tc>
        <w:tc>
          <w:tcPr>
            <w:tcW w:w="2044" w:type="dxa"/>
          </w:tcPr>
          <w:p w14:paraId="4112891C" w14:textId="0CFEE9F7" w:rsidR="00E9760D" w:rsidRDefault="00E9760D" w:rsidP="00544BC6">
            <w:pPr>
              <w:jc w:val="center"/>
            </w:pPr>
            <w:r>
              <w:t>1.0000</w:t>
            </w:r>
          </w:p>
        </w:tc>
        <w:tc>
          <w:tcPr>
            <w:tcW w:w="1620" w:type="dxa"/>
          </w:tcPr>
          <w:p w14:paraId="30BB9764" w14:textId="2D4B6247" w:rsidR="00E9760D" w:rsidRDefault="00E9760D" w:rsidP="00544BC6">
            <w:pPr>
              <w:jc w:val="center"/>
            </w:pPr>
            <w:r>
              <w:t>Sentosa</w:t>
            </w:r>
          </w:p>
        </w:tc>
      </w:tr>
      <w:tr w:rsidR="00E9760D" w14:paraId="6CCECF0D" w14:textId="27AB9FB6" w:rsidTr="00E9760D">
        <w:tc>
          <w:tcPr>
            <w:tcW w:w="1812" w:type="dxa"/>
          </w:tcPr>
          <w:p w14:paraId="736BEC45" w14:textId="573338E0" w:rsidR="00E9760D" w:rsidRDefault="00E9760D" w:rsidP="00544BC6">
            <w:pPr>
              <w:jc w:val="center"/>
            </w:pPr>
            <w:r>
              <w:t>5.7</w:t>
            </w:r>
          </w:p>
        </w:tc>
        <w:tc>
          <w:tcPr>
            <w:tcW w:w="1912" w:type="dxa"/>
          </w:tcPr>
          <w:p w14:paraId="0E5413B9" w14:textId="46A44540" w:rsidR="00E9760D" w:rsidRDefault="00E9760D" w:rsidP="00544BC6">
            <w:pPr>
              <w:jc w:val="center"/>
            </w:pPr>
            <w:r>
              <w:t>1.0000</w:t>
            </w:r>
          </w:p>
        </w:tc>
        <w:tc>
          <w:tcPr>
            <w:tcW w:w="1962" w:type="dxa"/>
          </w:tcPr>
          <w:p w14:paraId="4A854F09" w14:textId="374FA115" w:rsidR="00E9760D" w:rsidRDefault="00E9760D" w:rsidP="00544BC6">
            <w:pPr>
              <w:jc w:val="center"/>
            </w:pPr>
            <w:r>
              <w:t>0.0000</w:t>
            </w:r>
          </w:p>
        </w:tc>
        <w:tc>
          <w:tcPr>
            <w:tcW w:w="2044" w:type="dxa"/>
          </w:tcPr>
          <w:p w14:paraId="7735FA43" w14:textId="4406CA0C" w:rsidR="00E9760D" w:rsidRDefault="00E9760D" w:rsidP="00544BC6">
            <w:pPr>
              <w:jc w:val="center"/>
            </w:pPr>
            <w:r>
              <w:t>1.0000</w:t>
            </w:r>
          </w:p>
        </w:tc>
        <w:tc>
          <w:tcPr>
            <w:tcW w:w="1620" w:type="dxa"/>
          </w:tcPr>
          <w:p w14:paraId="7E1ACE6C" w14:textId="7CA3FB2F" w:rsidR="00E9760D" w:rsidRDefault="00E9760D" w:rsidP="00544BC6">
            <w:pPr>
              <w:jc w:val="center"/>
            </w:pPr>
            <w:r>
              <w:t>Sentosa</w:t>
            </w:r>
          </w:p>
        </w:tc>
      </w:tr>
      <w:tr w:rsidR="00E9760D" w14:paraId="5654522D" w14:textId="656E061C" w:rsidTr="00E9760D">
        <w:tc>
          <w:tcPr>
            <w:tcW w:w="1812" w:type="dxa"/>
          </w:tcPr>
          <w:p w14:paraId="54EA2985" w14:textId="5D63A4C2" w:rsidR="00E9760D" w:rsidRDefault="00E9760D" w:rsidP="00544BC6">
            <w:pPr>
              <w:jc w:val="center"/>
            </w:pPr>
            <w:r>
              <w:t>6.3</w:t>
            </w:r>
          </w:p>
        </w:tc>
        <w:tc>
          <w:tcPr>
            <w:tcW w:w="1912" w:type="dxa"/>
          </w:tcPr>
          <w:p w14:paraId="3647C0A3" w14:textId="02769A13" w:rsidR="00E9760D" w:rsidRDefault="00E9760D" w:rsidP="00544BC6">
            <w:pPr>
              <w:jc w:val="center"/>
            </w:pPr>
            <w:r>
              <w:t>1.0000</w:t>
            </w:r>
          </w:p>
        </w:tc>
        <w:tc>
          <w:tcPr>
            <w:tcW w:w="1962" w:type="dxa"/>
          </w:tcPr>
          <w:p w14:paraId="79B60793" w14:textId="3437F942" w:rsidR="00E9760D" w:rsidRDefault="00E9760D" w:rsidP="00544BC6">
            <w:pPr>
              <w:jc w:val="center"/>
            </w:pPr>
            <w:r>
              <w:t>0.0000</w:t>
            </w:r>
          </w:p>
        </w:tc>
        <w:tc>
          <w:tcPr>
            <w:tcW w:w="2044" w:type="dxa"/>
          </w:tcPr>
          <w:p w14:paraId="574D94DA" w14:textId="12D81D67" w:rsidR="00E9760D" w:rsidRDefault="00E9760D" w:rsidP="00544BC6">
            <w:pPr>
              <w:jc w:val="center"/>
            </w:pPr>
            <w:r>
              <w:t>1.0000</w:t>
            </w:r>
          </w:p>
        </w:tc>
        <w:tc>
          <w:tcPr>
            <w:tcW w:w="1620" w:type="dxa"/>
          </w:tcPr>
          <w:p w14:paraId="48ED4A32" w14:textId="6525A660" w:rsidR="00E9760D" w:rsidRDefault="00E9760D" w:rsidP="00544BC6">
            <w:pPr>
              <w:jc w:val="center"/>
            </w:pPr>
            <w:r>
              <w:t>Sentosa</w:t>
            </w:r>
          </w:p>
        </w:tc>
      </w:tr>
    </w:tbl>
    <w:p w14:paraId="5CE70A9A" w14:textId="0F3D0E26" w:rsidR="00544BC6" w:rsidRDefault="00544BC6" w:rsidP="002E73F5"/>
    <w:p w14:paraId="6DF59809" w14:textId="1E419005" w:rsidR="00E9760D" w:rsidRDefault="00E9760D" w:rsidP="002E73F5">
      <w:r>
        <w:tab/>
        <w:t xml:space="preserve">From this table we can clearly see that the longer width lengths are all classified under the Sentosa. This result is not surprising since a quick look at the histogram comparing the Iris Sentosa and the Iris Versicolor showcases that the Sentosa has a slightly higher density at longer </w:t>
      </w:r>
      <w:r>
        <w:lastRenderedPageBreak/>
        <w:t xml:space="preserve">width lengths which results in the Bayesian Decision Theory to conclude that the larger widths </w:t>
      </w:r>
      <w:r>
        <w:rPr>
          <w:noProof/>
        </w:rPr>
        <mc:AlternateContent>
          <mc:Choice Requires="wpg">
            <w:drawing>
              <wp:anchor distT="0" distB="0" distL="114300" distR="114300" simplePos="0" relativeHeight="251660288" behindDoc="0" locked="0" layoutInCell="1" allowOverlap="1" wp14:anchorId="0D572C50" wp14:editId="2C12ECB8">
                <wp:simplePos x="0" y="0"/>
                <wp:positionH relativeFrom="column">
                  <wp:posOffset>666750</wp:posOffset>
                </wp:positionH>
                <wp:positionV relativeFrom="paragraph">
                  <wp:posOffset>485775</wp:posOffset>
                </wp:positionV>
                <wp:extent cx="4483100" cy="353123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4483100" cy="3531235"/>
                          <a:chOff x="0" y="0"/>
                          <a:chExt cx="4483100" cy="3531235"/>
                        </a:xfrm>
                      </wpg:grpSpPr>
                      <pic:pic xmlns:pic="http://schemas.openxmlformats.org/drawingml/2006/picture">
                        <pic:nvPicPr>
                          <pic:cNvPr id="1" name="Graphic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83100" cy="3362325"/>
                          </a:xfrm>
                          <a:prstGeom prst="rect">
                            <a:avLst/>
                          </a:prstGeom>
                        </pic:spPr>
                      </pic:pic>
                      <wps:wsp>
                        <wps:cNvPr id="2" name="Text Box 2"/>
                        <wps:cNvSpPr txBox="1"/>
                        <wps:spPr>
                          <a:xfrm>
                            <a:off x="0" y="3228975"/>
                            <a:ext cx="4483100" cy="302260"/>
                          </a:xfrm>
                          <a:prstGeom prst="rect">
                            <a:avLst/>
                          </a:prstGeom>
                          <a:solidFill>
                            <a:prstClr val="white"/>
                          </a:solidFill>
                          <a:ln>
                            <a:noFill/>
                          </a:ln>
                        </wps:spPr>
                        <wps:txbx>
                          <w:txbxContent>
                            <w:p w14:paraId="01E43C6D" w14:textId="0A2FB459" w:rsidR="00E9760D" w:rsidRPr="00A241D6" w:rsidRDefault="00E9760D" w:rsidP="00E9760D">
                              <w:pPr>
                                <w:pStyle w:val="Caption"/>
                                <w:jc w:val="center"/>
                              </w:pPr>
                              <w:r>
                                <w:t xml:space="preserve">Figure </w:t>
                              </w:r>
                              <w:fldSimple w:instr=" SEQ Figure \* ARABIC ">
                                <w:r>
                                  <w:rPr>
                                    <w:noProof/>
                                  </w:rPr>
                                  <w:t>1</w:t>
                                </w:r>
                              </w:fldSimple>
                              <w:r>
                                <w:t>: Histogram of Sepal width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572C50" id="Group 3" o:spid="_x0000_s1026" style="position:absolute;margin-left:52.5pt;margin-top:38.25pt;width:353pt;height:278.05pt;z-index:251660288" coordsize="44831,35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style="position:absolute;width:44831;height:33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 Box 2" o:spid="_x0000_s1028" type="#_x0000_t202" style="position:absolute;top:32289;width:4483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01E43C6D" w14:textId="0A2FB459" w:rsidR="00E9760D" w:rsidRPr="00A241D6" w:rsidRDefault="00E9760D" w:rsidP="00E9760D">
                        <w:pPr>
                          <w:pStyle w:val="Caption"/>
                          <w:jc w:val="center"/>
                        </w:pPr>
                        <w:r>
                          <w:t xml:space="preserve">Figure </w:t>
                        </w:r>
                        <w:fldSimple w:instr=" SEQ Figure \* ARABIC ">
                          <w:r>
                            <w:rPr>
                              <w:noProof/>
                            </w:rPr>
                            <w:t>1</w:t>
                          </w:r>
                        </w:fldSimple>
                        <w:r>
                          <w:t>: Histogram of Sepal width</w:t>
                        </w:r>
                      </w:p>
                    </w:txbxContent>
                  </v:textbox>
                </v:shape>
                <w10:wrap type="square"/>
              </v:group>
            </w:pict>
          </mc:Fallback>
        </mc:AlternateContent>
      </w:r>
      <w:r>
        <w:t xml:space="preserve">are a part of the Sentosa classification. </w:t>
      </w:r>
    </w:p>
    <w:p w14:paraId="543EE0E4" w14:textId="0B4669D7" w:rsidR="00E9760D" w:rsidRPr="00E9760D" w:rsidRDefault="00E9760D" w:rsidP="00E9760D"/>
    <w:p w14:paraId="27571CDF" w14:textId="53FB6097" w:rsidR="00E9760D" w:rsidRPr="00E9760D" w:rsidRDefault="00E9760D" w:rsidP="00E9760D"/>
    <w:p w14:paraId="6DB568EE" w14:textId="638757C3" w:rsidR="00E9760D" w:rsidRPr="00E9760D" w:rsidRDefault="00E9760D" w:rsidP="00E9760D"/>
    <w:p w14:paraId="5A3EC3DB" w14:textId="34EC979A" w:rsidR="00E9760D" w:rsidRPr="00E9760D" w:rsidRDefault="00E9760D" w:rsidP="00E9760D"/>
    <w:p w14:paraId="7380D020" w14:textId="2FBD4C05" w:rsidR="00E9760D" w:rsidRPr="00E9760D" w:rsidRDefault="00E9760D" w:rsidP="00E9760D"/>
    <w:p w14:paraId="0C1A20FB" w14:textId="616FE365" w:rsidR="00E9760D" w:rsidRPr="00E9760D" w:rsidRDefault="00E9760D" w:rsidP="00E9760D"/>
    <w:p w14:paraId="1C738BF6" w14:textId="17CD0FEC" w:rsidR="00E9760D" w:rsidRPr="00E9760D" w:rsidRDefault="00E9760D" w:rsidP="00E9760D"/>
    <w:p w14:paraId="30E88303" w14:textId="62F6DF5B" w:rsidR="00E9760D" w:rsidRPr="00E9760D" w:rsidRDefault="00E9760D" w:rsidP="00E9760D"/>
    <w:p w14:paraId="33E39B06" w14:textId="3DBEFD69" w:rsidR="00E9760D" w:rsidRPr="00E9760D" w:rsidRDefault="00E9760D" w:rsidP="00E9760D"/>
    <w:p w14:paraId="630C82E1" w14:textId="7205D47E" w:rsidR="00E9760D" w:rsidRPr="00E9760D" w:rsidRDefault="00E9760D" w:rsidP="00E9760D"/>
    <w:p w14:paraId="64B5CF0C" w14:textId="2DD4E124" w:rsidR="00E9760D" w:rsidRPr="00E9760D" w:rsidRDefault="00E9760D" w:rsidP="00E9760D"/>
    <w:p w14:paraId="5ACDFD7D" w14:textId="2B829554" w:rsidR="00E9760D" w:rsidRDefault="00E9760D" w:rsidP="00E9760D"/>
    <w:p w14:paraId="4BA78717" w14:textId="28A8D740" w:rsidR="00E9760D" w:rsidRDefault="00E9760D" w:rsidP="00E9760D"/>
    <w:p w14:paraId="28EC314E" w14:textId="2B3AFC30" w:rsidR="00E9760D" w:rsidRDefault="00E9760D" w:rsidP="00E9760D">
      <w:pPr>
        <w:tabs>
          <w:tab w:val="left" w:pos="2910"/>
        </w:tabs>
      </w:pPr>
      <w:r>
        <w:t xml:space="preserve">Using the </w:t>
      </w:r>
      <w:r w:rsidR="009F6C2A">
        <w:t xml:space="preserve">program, we are also able to show the optimal threshold that can separate the two classifications. From the histogram in </w:t>
      </w:r>
      <w:r w:rsidR="009F6C2A">
        <w:rPr>
          <w:b/>
        </w:rPr>
        <w:t>Figure 1</w:t>
      </w:r>
      <w:r w:rsidR="009F6C2A">
        <w:t xml:space="preserve"> we can estimate an appropriate threshold to be around the sepal width of 3.1 cm. We can then </w:t>
      </w:r>
      <w:r w:rsidR="00A81545">
        <w:t xml:space="preserve">test values around 3.1 to verify our result. The results of the test can be shown below in </w:t>
      </w:r>
      <w:r w:rsidR="00A81545">
        <w:rPr>
          <w:b/>
        </w:rPr>
        <w:t>Table 2</w:t>
      </w:r>
      <w:r w:rsidR="00A81545">
        <w:t>.</w:t>
      </w:r>
    </w:p>
    <w:p w14:paraId="2E9E0E7D" w14:textId="70318661" w:rsidR="00F63CE3" w:rsidRDefault="00F63CE3" w:rsidP="00F63CE3">
      <w:pPr>
        <w:pStyle w:val="Caption"/>
        <w:keepNext/>
      </w:pPr>
      <w:r>
        <w:t xml:space="preserve">Table </w:t>
      </w:r>
      <w:fldSimple w:instr=" SEQ Table \* ARABIC ">
        <w:r>
          <w:rPr>
            <w:noProof/>
          </w:rPr>
          <w:t>2</w:t>
        </w:r>
      </w:fldSimple>
      <w:r>
        <w:t>: Threshold Verification</w:t>
      </w:r>
    </w:p>
    <w:tbl>
      <w:tblPr>
        <w:tblStyle w:val="TableGrid"/>
        <w:tblW w:w="0" w:type="auto"/>
        <w:jc w:val="center"/>
        <w:tblLook w:val="04A0" w:firstRow="1" w:lastRow="0" w:firstColumn="1" w:lastColumn="0" w:noHBand="0" w:noVBand="1"/>
      </w:tblPr>
      <w:tblGrid>
        <w:gridCol w:w="1870"/>
        <w:gridCol w:w="1870"/>
        <w:gridCol w:w="1870"/>
        <w:gridCol w:w="1870"/>
      </w:tblGrid>
      <w:tr w:rsidR="00A81545" w14:paraId="0F30EE47" w14:textId="77777777" w:rsidTr="00A81545">
        <w:trPr>
          <w:jc w:val="center"/>
        </w:trPr>
        <w:tc>
          <w:tcPr>
            <w:tcW w:w="1870" w:type="dxa"/>
          </w:tcPr>
          <w:p w14:paraId="57E58322" w14:textId="69EAC143" w:rsidR="00A81545" w:rsidRDefault="00A81545" w:rsidP="00A81545">
            <w:pPr>
              <w:tabs>
                <w:tab w:val="left" w:pos="2910"/>
              </w:tabs>
              <w:jc w:val="center"/>
            </w:pPr>
            <w:r>
              <w:t>Sepal Width</w:t>
            </w:r>
          </w:p>
        </w:tc>
        <w:tc>
          <w:tcPr>
            <w:tcW w:w="1870" w:type="dxa"/>
          </w:tcPr>
          <w:p w14:paraId="1AE4884B" w14:textId="2515A40A" w:rsidR="00A81545" w:rsidRDefault="00A81545" w:rsidP="00A81545">
            <w:pPr>
              <w:tabs>
                <w:tab w:val="left" w:pos="2910"/>
              </w:tabs>
              <w:jc w:val="center"/>
            </w:pPr>
            <w:r>
              <w:t>(w1) Sentosa</w:t>
            </w:r>
          </w:p>
        </w:tc>
        <w:tc>
          <w:tcPr>
            <w:tcW w:w="1870" w:type="dxa"/>
          </w:tcPr>
          <w:p w14:paraId="4C4D7006" w14:textId="4872F38F" w:rsidR="00A81545" w:rsidRDefault="00A81545" w:rsidP="00A81545">
            <w:pPr>
              <w:tabs>
                <w:tab w:val="left" w:pos="2910"/>
              </w:tabs>
              <w:jc w:val="center"/>
            </w:pPr>
            <w:r>
              <w:t xml:space="preserve">(w2) </w:t>
            </w:r>
            <w:proofErr w:type="spellStart"/>
            <w:r>
              <w:t>Veriscolor</w:t>
            </w:r>
            <w:proofErr w:type="spellEnd"/>
          </w:p>
        </w:tc>
        <w:tc>
          <w:tcPr>
            <w:tcW w:w="1870" w:type="dxa"/>
          </w:tcPr>
          <w:p w14:paraId="51CF7AA8" w14:textId="3D6730CA" w:rsidR="00A81545" w:rsidRDefault="00A81545" w:rsidP="00A81545">
            <w:pPr>
              <w:tabs>
                <w:tab w:val="left" w:pos="2910"/>
              </w:tabs>
              <w:jc w:val="center"/>
            </w:pPr>
            <w:r>
              <w:t>G(x)</w:t>
            </w:r>
          </w:p>
        </w:tc>
      </w:tr>
      <w:tr w:rsidR="00A81545" w14:paraId="7848FDDC" w14:textId="77777777" w:rsidTr="00A81545">
        <w:trPr>
          <w:jc w:val="center"/>
        </w:trPr>
        <w:tc>
          <w:tcPr>
            <w:tcW w:w="1870" w:type="dxa"/>
          </w:tcPr>
          <w:p w14:paraId="6331D07D" w14:textId="59D442DF" w:rsidR="00A81545" w:rsidRDefault="00A81545" w:rsidP="00A81545">
            <w:pPr>
              <w:tabs>
                <w:tab w:val="left" w:pos="2910"/>
              </w:tabs>
              <w:jc w:val="center"/>
            </w:pPr>
            <w:r>
              <w:t>2.8</w:t>
            </w:r>
          </w:p>
        </w:tc>
        <w:tc>
          <w:tcPr>
            <w:tcW w:w="1870" w:type="dxa"/>
          </w:tcPr>
          <w:p w14:paraId="09183C2E" w14:textId="704DBEA9" w:rsidR="00A81545" w:rsidRDefault="00A81545" w:rsidP="00A81545">
            <w:pPr>
              <w:tabs>
                <w:tab w:val="left" w:pos="2910"/>
              </w:tabs>
              <w:jc w:val="center"/>
            </w:pPr>
            <w:r>
              <w:t>0.1817</w:t>
            </w:r>
          </w:p>
        </w:tc>
        <w:tc>
          <w:tcPr>
            <w:tcW w:w="1870" w:type="dxa"/>
          </w:tcPr>
          <w:p w14:paraId="01C9725A" w14:textId="5D6A3568" w:rsidR="00A81545" w:rsidRDefault="00A81545" w:rsidP="00A81545">
            <w:pPr>
              <w:tabs>
                <w:tab w:val="left" w:pos="2910"/>
              </w:tabs>
              <w:jc w:val="center"/>
            </w:pPr>
            <w:r>
              <w:t>0.8183</w:t>
            </w:r>
          </w:p>
        </w:tc>
        <w:tc>
          <w:tcPr>
            <w:tcW w:w="1870" w:type="dxa"/>
          </w:tcPr>
          <w:p w14:paraId="28349EAB" w14:textId="74BF7FEC" w:rsidR="00A81545" w:rsidRDefault="00A81545" w:rsidP="00A81545">
            <w:pPr>
              <w:tabs>
                <w:tab w:val="left" w:pos="2910"/>
              </w:tabs>
              <w:jc w:val="center"/>
            </w:pPr>
            <w:r>
              <w:t>-0.6366</w:t>
            </w:r>
          </w:p>
        </w:tc>
      </w:tr>
      <w:tr w:rsidR="00A81545" w14:paraId="5CC9FCC0" w14:textId="77777777" w:rsidTr="00A81545">
        <w:trPr>
          <w:jc w:val="center"/>
        </w:trPr>
        <w:tc>
          <w:tcPr>
            <w:tcW w:w="1870" w:type="dxa"/>
          </w:tcPr>
          <w:p w14:paraId="233FE2ED" w14:textId="66CD105D" w:rsidR="00A81545" w:rsidRDefault="00A81545" w:rsidP="00A81545">
            <w:pPr>
              <w:tabs>
                <w:tab w:val="left" w:pos="2910"/>
              </w:tabs>
              <w:jc w:val="center"/>
            </w:pPr>
            <w:r>
              <w:t>2.9</w:t>
            </w:r>
          </w:p>
        </w:tc>
        <w:tc>
          <w:tcPr>
            <w:tcW w:w="1870" w:type="dxa"/>
          </w:tcPr>
          <w:p w14:paraId="64F15744" w14:textId="258E1C2D" w:rsidR="00A81545" w:rsidRDefault="00A81545" w:rsidP="00A81545">
            <w:pPr>
              <w:tabs>
                <w:tab w:val="left" w:pos="2910"/>
              </w:tabs>
              <w:jc w:val="center"/>
            </w:pPr>
            <w:r>
              <w:t>0.2626</w:t>
            </w:r>
          </w:p>
        </w:tc>
        <w:tc>
          <w:tcPr>
            <w:tcW w:w="1870" w:type="dxa"/>
          </w:tcPr>
          <w:p w14:paraId="19ADBC40" w14:textId="2F6475D3" w:rsidR="00A81545" w:rsidRDefault="00A81545" w:rsidP="00A81545">
            <w:pPr>
              <w:tabs>
                <w:tab w:val="left" w:pos="2910"/>
              </w:tabs>
              <w:jc w:val="center"/>
            </w:pPr>
            <w:r>
              <w:t>0.7374</w:t>
            </w:r>
          </w:p>
        </w:tc>
        <w:tc>
          <w:tcPr>
            <w:tcW w:w="1870" w:type="dxa"/>
          </w:tcPr>
          <w:p w14:paraId="391B8FFC" w14:textId="7AB9CF76" w:rsidR="00A81545" w:rsidRDefault="00A81545" w:rsidP="00A81545">
            <w:pPr>
              <w:tabs>
                <w:tab w:val="left" w:pos="2910"/>
              </w:tabs>
              <w:jc w:val="center"/>
            </w:pPr>
            <w:r>
              <w:t>-0.4748</w:t>
            </w:r>
          </w:p>
        </w:tc>
      </w:tr>
      <w:tr w:rsidR="00A81545" w14:paraId="43F8F894" w14:textId="77777777" w:rsidTr="00A81545">
        <w:trPr>
          <w:jc w:val="center"/>
        </w:trPr>
        <w:tc>
          <w:tcPr>
            <w:tcW w:w="1870" w:type="dxa"/>
          </w:tcPr>
          <w:p w14:paraId="4BF24B0F" w14:textId="01AB2571" w:rsidR="00A81545" w:rsidRDefault="00A81545" w:rsidP="00A81545">
            <w:pPr>
              <w:tabs>
                <w:tab w:val="left" w:pos="2910"/>
              </w:tabs>
              <w:jc w:val="center"/>
            </w:pPr>
            <w:r>
              <w:t>3.0</w:t>
            </w:r>
          </w:p>
        </w:tc>
        <w:tc>
          <w:tcPr>
            <w:tcW w:w="1870" w:type="dxa"/>
          </w:tcPr>
          <w:p w14:paraId="29365B36" w14:textId="0C9F4132" w:rsidR="00A81545" w:rsidRDefault="00A81545" w:rsidP="00A81545">
            <w:pPr>
              <w:tabs>
                <w:tab w:val="left" w:pos="2910"/>
              </w:tabs>
              <w:jc w:val="center"/>
            </w:pPr>
            <w:r>
              <w:t>0.3712</w:t>
            </w:r>
          </w:p>
        </w:tc>
        <w:tc>
          <w:tcPr>
            <w:tcW w:w="1870" w:type="dxa"/>
          </w:tcPr>
          <w:p w14:paraId="2555FB83" w14:textId="7B771273" w:rsidR="00A81545" w:rsidRDefault="00A81545" w:rsidP="00A81545">
            <w:pPr>
              <w:tabs>
                <w:tab w:val="left" w:pos="2910"/>
              </w:tabs>
              <w:jc w:val="center"/>
            </w:pPr>
            <w:r>
              <w:t>0.6288</w:t>
            </w:r>
          </w:p>
        </w:tc>
        <w:tc>
          <w:tcPr>
            <w:tcW w:w="1870" w:type="dxa"/>
          </w:tcPr>
          <w:p w14:paraId="6E9EA2B5" w14:textId="2700E586" w:rsidR="00A81545" w:rsidRDefault="00A81545" w:rsidP="00A81545">
            <w:pPr>
              <w:tabs>
                <w:tab w:val="left" w:pos="2910"/>
              </w:tabs>
              <w:jc w:val="center"/>
            </w:pPr>
            <w:r>
              <w:t>-0.2577</w:t>
            </w:r>
          </w:p>
        </w:tc>
      </w:tr>
      <w:tr w:rsidR="00A81545" w14:paraId="1F95EE74" w14:textId="77777777" w:rsidTr="00A81545">
        <w:trPr>
          <w:jc w:val="center"/>
        </w:trPr>
        <w:tc>
          <w:tcPr>
            <w:tcW w:w="1870" w:type="dxa"/>
          </w:tcPr>
          <w:p w14:paraId="41651ABC" w14:textId="027089FA" w:rsidR="00A81545" w:rsidRDefault="00A81545" w:rsidP="00A81545">
            <w:pPr>
              <w:tabs>
                <w:tab w:val="left" w:pos="2910"/>
              </w:tabs>
              <w:jc w:val="center"/>
            </w:pPr>
            <w:r>
              <w:t>3.1</w:t>
            </w:r>
          </w:p>
        </w:tc>
        <w:tc>
          <w:tcPr>
            <w:tcW w:w="1870" w:type="dxa"/>
          </w:tcPr>
          <w:p w14:paraId="5EBF7763" w14:textId="5D37A94B" w:rsidR="00A81545" w:rsidRDefault="00A81545" w:rsidP="00A81545">
            <w:pPr>
              <w:tabs>
                <w:tab w:val="left" w:pos="2910"/>
              </w:tabs>
              <w:jc w:val="center"/>
            </w:pPr>
            <w:r>
              <w:t>0.5026</w:t>
            </w:r>
          </w:p>
        </w:tc>
        <w:tc>
          <w:tcPr>
            <w:tcW w:w="1870" w:type="dxa"/>
          </w:tcPr>
          <w:p w14:paraId="7253E9AD" w14:textId="59A74E85" w:rsidR="00A81545" w:rsidRDefault="00A81545" w:rsidP="00A81545">
            <w:pPr>
              <w:tabs>
                <w:tab w:val="left" w:pos="2910"/>
              </w:tabs>
              <w:jc w:val="center"/>
            </w:pPr>
            <w:r>
              <w:t>0.4974</w:t>
            </w:r>
          </w:p>
        </w:tc>
        <w:tc>
          <w:tcPr>
            <w:tcW w:w="1870" w:type="dxa"/>
          </w:tcPr>
          <w:p w14:paraId="18389473" w14:textId="527C03EF" w:rsidR="00A81545" w:rsidRDefault="00A81545" w:rsidP="00A81545">
            <w:pPr>
              <w:tabs>
                <w:tab w:val="left" w:pos="2910"/>
              </w:tabs>
              <w:jc w:val="center"/>
            </w:pPr>
            <w:r>
              <w:t>0.0053</w:t>
            </w:r>
          </w:p>
        </w:tc>
      </w:tr>
      <w:tr w:rsidR="00A81545" w14:paraId="2E1A0392" w14:textId="77777777" w:rsidTr="00A81545">
        <w:trPr>
          <w:jc w:val="center"/>
        </w:trPr>
        <w:tc>
          <w:tcPr>
            <w:tcW w:w="1870" w:type="dxa"/>
          </w:tcPr>
          <w:p w14:paraId="5A47C038" w14:textId="493AE59F" w:rsidR="00A81545" w:rsidRDefault="00A81545" w:rsidP="00A81545">
            <w:pPr>
              <w:tabs>
                <w:tab w:val="left" w:pos="2910"/>
              </w:tabs>
              <w:jc w:val="center"/>
            </w:pPr>
            <w:r>
              <w:t>3.2</w:t>
            </w:r>
          </w:p>
        </w:tc>
        <w:tc>
          <w:tcPr>
            <w:tcW w:w="1870" w:type="dxa"/>
          </w:tcPr>
          <w:p w14:paraId="0DA60FD5" w14:textId="37B13F74" w:rsidR="00A81545" w:rsidRDefault="00A81545" w:rsidP="00A81545">
            <w:pPr>
              <w:tabs>
                <w:tab w:val="left" w:pos="2910"/>
              </w:tabs>
              <w:jc w:val="center"/>
            </w:pPr>
            <w:r>
              <w:t>0.6413</w:t>
            </w:r>
          </w:p>
        </w:tc>
        <w:tc>
          <w:tcPr>
            <w:tcW w:w="1870" w:type="dxa"/>
          </w:tcPr>
          <w:p w14:paraId="36BA1454" w14:textId="2845C3E1" w:rsidR="00A81545" w:rsidRDefault="00A81545" w:rsidP="00A81545">
            <w:pPr>
              <w:tabs>
                <w:tab w:val="left" w:pos="2910"/>
              </w:tabs>
              <w:jc w:val="center"/>
            </w:pPr>
            <w:r>
              <w:t>0.3587</w:t>
            </w:r>
          </w:p>
        </w:tc>
        <w:tc>
          <w:tcPr>
            <w:tcW w:w="1870" w:type="dxa"/>
          </w:tcPr>
          <w:p w14:paraId="1BAAABF7" w14:textId="281221FA" w:rsidR="00A81545" w:rsidRDefault="00F63CE3" w:rsidP="00A81545">
            <w:pPr>
              <w:tabs>
                <w:tab w:val="left" w:pos="2910"/>
              </w:tabs>
              <w:jc w:val="center"/>
            </w:pPr>
            <w:r>
              <w:t>0.2826</w:t>
            </w:r>
          </w:p>
        </w:tc>
      </w:tr>
      <w:tr w:rsidR="00A81545" w14:paraId="63FD2873" w14:textId="77777777" w:rsidTr="00A81545">
        <w:trPr>
          <w:jc w:val="center"/>
        </w:trPr>
        <w:tc>
          <w:tcPr>
            <w:tcW w:w="1870" w:type="dxa"/>
          </w:tcPr>
          <w:p w14:paraId="234397F9" w14:textId="3214B186" w:rsidR="00A81545" w:rsidRDefault="00A81545" w:rsidP="00A81545">
            <w:pPr>
              <w:tabs>
                <w:tab w:val="left" w:pos="2910"/>
              </w:tabs>
              <w:jc w:val="center"/>
            </w:pPr>
            <w:r>
              <w:t>3.3</w:t>
            </w:r>
          </w:p>
        </w:tc>
        <w:tc>
          <w:tcPr>
            <w:tcW w:w="1870" w:type="dxa"/>
          </w:tcPr>
          <w:p w14:paraId="7329E706" w14:textId="454D9B17" w:rsidR="00A81545" w:rsidRDefault="00A81545" w:rsidP="00A81545">
            <w:pPr>
              <w:tabs>
                <w:tab w:val="left" w:pos="2910"/>
              </w:tabs>
              <w:jc w:val="center"/>
            </w:pPr>
            <w:r>
              <w:t>0.7657</w:t>
            </w:r>
          </w:p>
        </w:tc>
        <w:tc>
          <w:tcPr>
            <w:tcW w:w="1870" w:type="dxa"/>
          </w:tcPr>
          <w:p w14:paraId="2990BA88" w14:textId="2EF3233F" w:rsidR="00A81545" w:rsidRDefault="00A81545" w:rsidP="00A81545">
            <w:pPr>
              <w:tabs>
                <w:tab w:val="left" w:pos="2910"/>
              </w:tabs>
              <w:jc w:val="center"/>
            </w:pPr>
            <w:r>
              <w:t>0.2343</w:t>
            </w:r>
          </w:p>
        </w:tc>
        <w:tc>
          <w:tcPr>
            <w:tcW w:w="1870" w:type="dxa"/>
          </w:tcPr>
          <w:p w14:paraId="3050B5DE" w14:textId="5299A5AE" w:rsidR="00A81545" w:rsidRDefault="00F63CE3" w:rsidP="00A81545">
            <w:pPr>
              <w:tabs>
                <w:tab w:val="left" w:pos="2910"/>
              </w:tabs>
              <w:jc w:val="center"/>
            </w:pPr>
            <w:r>
              <w:t>0.5314</w:t>
            </w:r>
          </w:p>
        </w:tc>
      </w:tr>
    </w:tbl>
    <w:p w14:paraId="586B7078" w14:textId="5DEDECDB" w:rsidR="00A81545" w:rsidRPr="009F6C2A" w:rsidRDefault="00F63CE3" w:rsidP="00E9760D">
      <w:pPr>
        <w:tabs>
          <w:tab w:val="left" w:pos="2910"/>
        </w:tabs>
      </w:pPr>
      <w:r>
        <w:t>From the Table above, we can see that the posterior probability between the Sentosa and Versicolor becomes almost 50% near the Sepal Width of 3.1cm. This would make an excellent threshold because since the probability of a given Sepal width is effectively 50%, there is an equal chance for it to be classified correctly or incorrectly. This will also result in minimal error between the two classifications. For example, if the sepal length is just 0.1cm shorter than 3.1 cm, it already has a 60% chance of being correct, which is more ideal than a 50% chance. Thus, the best threshold can be 3.1cm.</w:t>
      </w:r>
      <w:bookmarkStart w:id="0" w:name="_GoBack"/>
      <w:bookmarkEnd w:id="0"/>
    </w:p>
    <w:sectPr w:rsidR="00A81545" w:rsidRPr="009F6C2A"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88D7F" w14:textId="77777777" w:rsidR="0075201C" w:rsidRDefault="0075201C" w:rsidP="00855982">
      <w:pPr>
        <w:spacing w:after="0" w:line="240" w:lineRule="auto"/>
      </w:pPr>
      <w:r>
        <w:separator/>
      </w:r>
    </w:p>
  </w:endnote>
  <w:endnote w:type="continuationSeparator" w:id="0">
    <w:p w14:paraId="108B5C10" w14:textId="77777777" w:rsidR="0075201C" w:rsidRDefault="0075201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591B4AC9"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F7AFD" w14:textId="77777777" w:rsidR="0075201C" w:rsidRDefault="0075201C" w:rsidP="00855982">
      <w:pPr>
        <w:spacing w:after="0" w:line="240" w:lineRule="auto"/>
      </w:pPr>
      <w:r>
        <w:separator/>
      </w:r>
    </w:p>
  </w:footnote>
  <w:footnote w:type="continuationSeparator" w:id="0">
    <w:p w14:paraId="3AAA5C94" w14:textId="77777777" w:rsidR="0075201C" w:rsidRDefault="0075201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13"/>
    <w:rsid w:val="00047F13"/>
    <w:rsid w:val="001D4362"/>
    <w:rsid w:val="002E73F5"/>
    <w:rsid w:val="00544BC6"/>
    <w:rsid w:val="0075201C"/>
    <w:rsid w:val="007833A7"/>
    <w:rsid w:val="00855982"/>
    <w:rsid w:val="009F6C2A"/>
    <w:rsid w:val="00A10484"/>
    <w:rsid w:val="00A81545"/>
    <w:rsid w:val="00E9760D"/>
    <w:rsid w:val="00F63CE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F3BD"/>
  <w15:chartTrackingRefBased/>
  <w15:docId w15:val="{BCFCC4F6-04A5-4458-BEBE-627C6535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F13"/>
    <w:rPr>
      <w:rFonts w:ascii="Times New Roman" w:hAnsi="Times New Roman"/>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54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zzad\AppData\Roaming\Microsoft\Templates\Report%20design%20(blank)(4).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(blank)(4)</Template>
  <TotalTime>72</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Shahezad Kassam</dc:creator>
  <cp:lastModifiedBy>Shahezad Kassam</cp:lastModifiedBy>
  <cp:revision>1</cp:revision>
  <dcterms:created xsi:type="dcterms:W3CDTF">2019-01-28T20:21:00Z</dcterms:created>
  <dcterms:modified xsi:type="dcterms:W3CDTF">2019-01-28T21:33:00Z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